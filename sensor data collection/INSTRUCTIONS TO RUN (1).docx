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FE6" w:rsidRPr="003421E0" w:rsidRDefault="003A3A58" w:rsidP="003A3A58">
      <w:pPr>
        <w:pStyle w:val="Title"/>
        <w:rPr>
          <w:caps w:val="0"/>
          <w:color w:val="000000" w:themeColor="text1"/>
          <w:spacing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21E0">
        <w:rPr>
          <w:caps w:val="0"/>
          <w:color w:val="000000" w:themeColor="text1"/>
          <w:spacing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INSTRUCTIONS TO RUN </w:t>
      </w:r>
    </w:p>
    <w:p w:rsidR="003A3A58" w:rsidRDefault="003A3A58" w:rsidP="003A3A58">
      <w:pPr>
        <w:pStyle w:val="ListParagraph"/>
        <w:numPr>
          <w:ilvl w:val="0"/>
          <w:numId w:val="1"/>
        </w:numPr>
      </w:pPr>
      <w:r>
        <w:t>Please find below source code</w:t>
      </w:r>
    </w:p>
    <w:p w:rsidR="003A3A58" w:rsidRDefault="003A3A58" w:rsidP="003A3A58">
      <w:pPr>
        <w:pStyle w:val="ListParagraph"/>
      </w:pPr>
    </w:p>
    <w:p w:rsidR="003A3A58" w:rsidRDefault="003A3A58" w:rsidP="003A3A58">
      <w:pPr>
        <w:pStyle w:val="ListParagraph"/>
      </w:pPr>
    </w:p>
    <w:bookmarkStart w:id="0" w:name="_GoBack"/>
    <w:p w:rsidR="003A3A58" w:rsidRDefault="00B2717E" w:rsidP="003A3A58">
      <w:pPr>
        <w:pStyle w:val="ListParagraph"/>
      </w:pPr>
      <w:r w:rsidRPr="003A3A58">
        <w:object w:dxaOrig="172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86.25pt;height:40.5pt" o:ole="">
            <v:imagedata r:id="rId5" o:title=""/>
          </v:shape>
          <o:OLEObject Type="Embed" ProgID="Package" ShapeID="_x0000_i1027" DrawAspect="Content" ObjectID="_1632920357" r:id="rId6"/>
        </w:object>
      </w:r>
      <w:bookmarkEnd w:id="0"/>
    </w:p>
    <w:p w:rsidR="002F0A0F" w:rsidRDefault="002F0A0F" w:rsidP="002F0A0F">
      <w:pPr>
        <w:pStyle w:val="Heading2"/>
      </w:pPr>
      <w:r>
        <w:t>STEP</w:t>
      </w:r>
      <w:r w:rsidR="003404F4">
        <w:t>1</w:t>
      </w:r>
      <w:r>
        <w:t>:</w:t>
      </w:r>
    </w:p>
    <w:p w:rsidR="002F0A0F" w:rsidRDefault="002F0A0F" w:rsidP="002F0A0F">
      <w:pPr>
        <w:pStyle w:val="ListParagraph"/>
        <w:numPr>
          <w:ilvl w:val="0"/>
          <w:numId w:val="2"/>
        </w:numPr>
      </w:pPr>
      <w:r>
        <w:t xml:space="preserve">Open MIT INVENTOR browser </w:t>
      </w:r>
      <w:r w:rsidR="001F49DC">
        <w:t xml:space="preserve">in your </w:t>
      </w:r>
      <w:r>
        <w:t>laptop and login with</w:t>
      </w:r>
      <w:r w:rsidR="003404F4">
        <w:t xml:space="preserve"> your </w:t>
      </w:r>
      <w:r>
        <w:t>Gmail i</w:t>
      </w:r>
      <w:r w:rsidR="00B51EFD">
        <w:t>d</w:t>
      </w:r>
      <w:r>
        <w:t>.</w:t>
      </w:r>
    </w:p>
    <w:p w:rsidR="00CD76AA" w:rsidRDefault="00CD76AA" w:rsidP="002F0A0F">
      <w:pPr>
        <w:pStyle w:val="ListParagraph"/>
        <w:numPr>
          <w:ilvl w:val="0"/>
          <w:numId w:val="2"/>
        </w:numPr>
      </w:pPr>
      <w:r>
        <w:t>Now follow below steps</w:t>
      </w:r>
    </w:p>
    <w:p w:rsidR="002F0A0F" w:rsidRDefault="003404F4" w:rsidP="002F0A0F">
      <w:pPr>
        <w:pStyle w:val="ListParagraph"/>
        <w:numPr>
          <w:ilvl w:val="0"/>
          <w:numId w:val="3"/>
        </w:numPr>
      </w:pPr>
      <w:r>
        <w:t xml:space="preserve">Go to </w:t>
      </w:r>
      <w:r w:rsidR="00EB6392">
        <w:t>Projects</w:t>
      </w:r>
      <w:r w:rsidR="00EB6392">
        <w:sym w:font="Wingdings" w:char="F0E0"/>
      </w:r>
      <w:r w:rsidR="002F0A0F">
        <w:t xml:space="preserve">Import the </w:t>
      </w:r>
      <w:r>
        <w:t>source</w:t>
      </w:r>
      <w:r w:rsidR="002F0A0F">
        <w:t xml:space="preserve"> code.</w:t>
      </w:r>
    </w:p>
    <w:p w:rsidR="002F0A0F" w:rsidRDefault="002F0A0F" w:rsidP="002F0A0F">
      <w:pPr>
        <w:pStyle w:val="ListParagraph"/>
        <w:numPr>
          <w:ilvl w:val="0"/>
          <w:numId w:val="3"/>
        </w:numPr>
      </w:pPr>
      <w:r>
        <w:t>G</w:t>
      </w:r>
      <w:r w:rsidR="003404F4">
        <w:t>o</w:t>
      </w:r>
      <w:r>
        <w:t xml:space="preserve"> to Connect </w:t>
      </w:r>
      <w:r>
        <w:sym w:font="Wingdings" w:char="F0E0"/>
      </w:r>
      <w:r>
        <w:t xml:space="preserve">AI companion </w:t>
      </w:r>
      <w:r>
        <w:sym w:font="Wingdings" w:char="F0E0"/>
      </w:r>
      <w:r>
        <w:t xml:space="preserve"> QR code</w:t>
      </w:r>
      <w:r w:rsidR="003404F4">
        <w:t xml:space="preserve"> displays on the screen</w:t>
      </w:r>
      <w:r>
        <w:t>.</w:t>
      </w:r>
    </w:p>
    <w:p w:rsidR="002F0A0F" w:rsidRDefault="002F0A0F" w:rsidP="002F0A0F">
      <w:pPr>
        <w:pStyle w:val="Heading2"/>
      </w:pPr>
      <w:r>
        <w:t>STEP</w:t>
      </w:r>
      <w:r w:rsidR="003404F4">
        <w:t>2</w:t>
      </w:r>
    </w:p>
    <w:p w:rsidR="003404F4" w:rsidRDefault="003404F4" w:rsidP="003404F4">
      <w:pPr>
        <w:pStyle w:val="ListParagraph"/>
        <w:numPr>
          <w:ilvl w:val="0"/>
          <w:numId w:val="3"/>
        </w:numPr>
      </w:pPr>
      <w:r>
        <w:t>Download MIT AI2 Companion App in your mobile phone.</w:t>
      </w:r>
    </w:p>
    <w:p w:rsidR="002F0A0F" w:rsidRDefault="003404F4" w:rsidP="002F0A0F">
      <w:pPr>
        <w:pStyle w:val="ListParagraph"/>
        <w:numPr>
          <w:ilvl w:val="0"/>
          <w:numId w:val="3"/>
        </w:numPr>
      </w:pPr>
      <w:r>
        <w:t>Open the app</w:t>
      </w:r>
      <w:r w:rsidR="00D05F24">
        <w:t>lication</w:t>
      </w:r>
      <w:r>
        <w:t xml:space="preserve"> </w:t>
      </w:r>
      <w:r w:rsidR="00D05F24">
        <w:t xml:space="preserve">in your </w:t>
      </w:r>
      <w:r>
        <w:t xml:space="preserve">mobile </w:t>
      </w:r>
      <w:r w:rsidR="00D05F24">
        <w:t xml:space="preserve">phone </w:t>
      </w:r>
      <w:r>
        <w:t xml:space="preserve">and </w:t>
      </w:r>
      <w:r w:rsidR="002F0A0F">
        <w:t>Scan the</w:t>
      </w:r>
      <w:r w:rsidR="00D05F24" w:rsidRPr="00D05F24">
        <w:t xml:space="preserve"> </w:t>
      </w:r>
      <w:r w:rsidR="00D05F24">
        <w:t>above</w:t>
      </w:r>
      <w:r w:rsidR="002F0A0F">
        <w:t xml:space="preserve"> QR Code.</w:t>
      </w:r>
    </w:p>
    <w:p w:rsidR="002F0A0F" w:rsidRDefault="002F0A0F" w:rsidP="002F0A0F">
      <w:pPr>
        <w:pStyle w:val="ListParagraph"/>
        <w:numPr>
          <w:ilvl w:val="0"/>
          <w:numId w:val="3"/>
        </w:numPr>
      </w:pPr>
      <w:r>
        <w:t>Screen which contains the application will be displayed</w:t>
      </w:r>
    </w:p>
    <w:p w:rsidR="00AD5B99" w:rsidRDefault="00AD5B99" w:rsidP="00AD5B99">
      <w:pPr>
        <w:pStyle w:val="Heading2"/>
      </w:pPr>
      <w:r>
        <w:t>STEP4</w:t>
      </w:r>
    </w:p>
    <w:p w:rsidR="002F0A0F" w:rsidRDefault="002F0A0F" w:rsidP="00AD5B99">
      <w:pPr>
        <w:pStyle w:val="ListParagraph"/>
        <w:numPr>
          <w:ilvl w:val="0"/>
          <w:numId w:val="3"/>
        </w:numPr>
      </w:pPr>
      <w:r>
        <w:t xml:space="preserve">START: </w:t>
      </w:r>
      <w:r w:rsidR="00CD76AA">
        <w:t>Start the application and take few steps observe the number of steps taken and the distance travelled.</w:t>
      </w:r>
    </w:p>
    <w:p w:rsidR="00AD5B99" w:rsidRDefault="00AD5B99" w:rsidP="00AD5B99">
      <w:pPr>
        <w:pStyle w:val="ListParagraph"/>
      </w:pPr>
    </w:p>
    <w:p w:rsidR="00AD5B99" w:rsidRDefault="00AD5B99" w:rsidP="00AD5B99">
      <w:pPr>
        <w:pStyle w:val="ListParagraph"/>
        <w:numPr>
          <w:ilvl w:val="0"/>
          <w:numId w:val="3"/>
        </w:numPr>
      </w:pPr>
      <w:r>
        <w:t xml:space="preserve">STOP: </w:t>
      </w:r>
      <w:r w:rsidR="00CD76AA">
        <w:t xml:space="preserve">Once application is stopped following readings will be displayed on the screen and </w:t>
      </w:r>
      <w:r w:rsidR="00396978">
        <w:t xml:space="preserve">in background it </w:t>
      </w:r>
      <w:r w:rsidR="00CD76AA">
        <w:t>store</w:t>
      </w:r>
      <w:r w:rsidR="00396978">
        <w:t>s</w:t>
      </w:r>
      <w:r w:rsidR="00CD76AA">
        <w:t xml:space="preserve"> in csv </w:t>
      </w:r>
      <w:r w:rsidR="00396978">
        <w:t>file.</w:t>
      </w:r>
    </w:p>
    <w:p w:rsidR="00AD5B99" w:rsidRDefault="00AD5B99" w:rsidP="00AD5B99">
      <w:pPr>
        <w:pStyle w:val="ListParagraph"/>
      </w:pPr>
    </w:p>
    <w:p w:rsidR="00AD5B99" w:rsidRDefault="00AD5B99" w:rsidP="00AD5B99">
      <w:pPr>
        <w:pStyle w:val="ListParagraph"/>
        <w:numPr>
          <w:ilvl w:val="0"/>
          <w:numId w:val="4"/>
        </w:numPr>
      </w:pPr>
      <w:r>
        <w:t xml:space="preserve">Number of steps taken </w:t>
      </w:r>
    </w:p>
    <w:p w:rsidR="00AD5B99" w:rsidRDefault="00AD5B99" w:rsidP="00AD5B99">
      <w:pPr>
        <w:pStyle w:val="ListParagraph"/>
        <w:numPr>
          <w:ilvl w:val="0"/>
          <w:numId w:val="4"/>
        </w:numPr>
      </w:pPr>
      <w:r>
        <w:t>Distance Travelled</w:t>
      </w:r>
    </w:p>
    <w:p w:rsidR="00AD5B99" w:rsidRDefault="00AD5B99" w:rsidP="00AD5B99">
      <w:pPr>
        <w:pStyle w:val="ListParagraph"/>
        <w:numPr>
          <w:ilvl w:val="0"/>
          <w:numId w:val="4"/>
        </w:numPr>
      </w:pPr>
      <w:r>
        <w:t>Latitude</w:t>
      </w:r>
    </w:p>
    <w:p w:rsidR="00AD5B99" w:rsidRDefault="00AD5B99" w:rsidP="00AD5B99">
      <w:pPr>
        <w:pStyle w:val="ListParagraph"/>
        <w:numPr>
          <w:ilvl w:val="0"/>
          <w:numId w:val="4"/>
        </w:numPr>
      </w:pPr>
      <w:r>
        <w:t>Longitude</w:t>
      </w:r>
    </w:p>
    <w:p w:rsidR="00AD5B99" w:rsidRDefault="00AD5B99" w:rsidP="00AD5B99">
      <w:pPr>
        <w:pStyle w:val="ListParagraph"/>
        <w:numPr>
          <w:ilvl w:val="0"/>
          <w:numId w:val="4"/>
        </w:numPr>
      </w:pPr>
      <w:r>
        <w:t xml:space="preserve">Address of the location </w:t>
      </w:r>
    </w:p>
    <w:p w:rsidR="00AD5B99" w:rsidRDefault="00AD5B99" w:rsidP="00AD5B99">
      <w:pPr>
        <w:pStyle w:val="ListParagraph"/>
        <w:ind w:left="1080"/>
      </w:pPr>
    </w:p>
    <w:p w:rsidR="00AD5B99" w:rsidRDefault="00AD5B99" w:rsidP="00AD5B99">
      <w:pPr>
        <w:pStyle w:val="Heading2"/>
      </w:pPr>
      <w:r>
        <w:t>STEP5</w:t>
      </w:r>
    </w:p>
    <w:p w:rsidR="002F0A0F" w:rsidRDefault="00CD76AA" w:rsidP="00AD5B99">
      <w:pPr>
        <w:pStyle w:val="ListParagraph"/>
        <w:numPr>
          <w:ilvl w:val="0"/>
          <w:numId w:val="7"/>
        </w:numPr>
      </w:pPr>
      <w:r>
        <w:t>F</w:t>
      </w:r>
      <w:r w:rsidR="00AD5B99">
        <w:t xml:space="preserve">ollow below steps </w:t>
      </w:r>
      <w:r>
        <w:t xml:space="preserve">to open csv file saved in mobile storage </w:t>
      </w:r>
    </w:p>
    <w:p w:rsidR="00AD5B99" w:rsidRDefault="00AD5B99" w:rsidP="00AD5B99">
      <w:pPr>
        <w:pStyle w:val="ListParagraph"/>
      </w:pPr>
    </w:p>
    <w:p w:rsidR="003A3A58" w:rsidRDefault="00AD5B99" w:rsidP="00AD5B99">
      <w:pPr>
        <w:pStyle w:val="ListParagraph"/>
        <w:numPr>
          <w:ilvl w:val="0"/>
          <w:numId w:val="7"/>
        </w:numPr>
      </w:pPr>
      <w:r>
        <w:t xml:space="preserve">File manager </w:t>
      </w:r>
      <w:r>
        <w:sym w:font="Wingdings" w:char="F0E0"/>
      </w:r>
      <w:r>
        <w:t xml:space="preserve">internal storage </w:t>
      </w:r>
      <w:r>
        <w:sym w:font="Wingdings" w:char="F0E0"/>
      </w:r>
      <w:r>
        <w:t>app inventor</w:t>
      </w:r>
      <w:r>
        <w:sym w:font="Wingdings" w:char="F0E0"/>
      </w:r>
      <w:r>
        <w:t>data</w:t>
      </w:r>
      <w:r>
        <w:sym w:font="Wingdings" w:char="F0E0"/>
      </w:r>
      <w:r>
        <w:t>datapoints.csv</w:t>
      </w:r>
    </w:p>
    <w:p w:rsidR="003A3A58" w:rsidRDefault="003A3A58" w:rsidP="003A3A58">
      <w:pPr>
        <w:pStyle w:val="ListParagraph"/>
      </w:pPr>
    </w:p>
    <w:p w:rsidR="003A3A58" w:rsidRPr="003A3A58" w:rsidRDefault="003A3A58" w:rsidP="003A3A58">
      <w:pPr>
        <w:pStyle w:val="ListParagraph"/>
      </w:pPr>
    </w:p>
    <w:sectPr w:rsidR="003A3A58" w:rsidRPr="003A3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65887"/>
    <w:multiLevelType w:val="hybridMultilevel"/>
    <w:tmpl w:val="11043AE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51F6FEC"/>
    <w:multiLevelType w:val="hybridMultilevel"/>
    <w:tmpl w:val="0E460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B510A"/>
    <w:multiLevelType w:val="hybridMultilevel"/>
    <w:tmpl w:val="4C2A5C00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476351E7"/>
    <w:multiLevelType w:val="hybridMultilevel"/>
    <w:tmpl w:val="7F10F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E7189"/>
    <w:multiLevelType w:val="hybridMultilevel"/>
    <w:tmpl w:val="6BAC097A"/>
    <w:lvl w:ilvl="0" w:tplc="29900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54726E"/>
    <w:multiLevelType w:val="hybridMultilevel"/>
    <w:tmpl w:val="481A7D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B3652"/>
    <w:multiLevelType w:val="hybridMultilevel"/>
    <w:tmpl w:val="31EC8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A58"/>
    <w:rsid w:val="001F49DC"/>
    <w:rsid w:val="002F0A0F"/>
    <w:rsid w:val="003404F4"/>
    <w:rsid w:val="003421E0"/>
    <w:rsid w:val="00396978"/>
    <w:rsid w:val="003A3A58"/>
    <w:rsid w:val="004775D9"/>
    <w:rsid w:val="0050268F"/>
    <w:rsid w:val="00586389"/>
    <w:rsid w:val="00660124"/>
    <w:rsid w:val="006A5ACE"/>
    <w:rsid w:val="007D70E7"/>
    <w:rsid w:val="00885FE6"/>
    <w:rsid w:val="00AA27BA"/>
    <w:rsid w:val="00AD5B99"/>
    <w:rsid w:val="00B2717E"/>
    <w:rsid w:val="00B51EFD"/>
    <w:rsid w:val="00CD76AA"/>
    <w:rsid w:val="00D05F24"/>
    <w:rsid w:val="00D47F25"/>
    <w:rsid w:val="00DC4498"/>
    <w:rsid w:val="00EB6392"/>
    <w:rsid w:val="00FE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0DBC2-4F77-4E1B-8DDA-ADCEE7DBA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A58"/>
  </w:style>
  <w:style w:type="paragraph" w:styleId="Heading1">
    <w:name w:val="heading 1"/>
    <w:basedOn w:val="Normal"/>
    <w:next w:val="Normal"/>
    <w:link w:val="Heading1Char"/>
    <w:uiPriority w:val="9"/>
    <w:qFormat/>
    <w:rsid w:val="003A3A58"/>
    <w:pPr>
      <w:pBdr>
        <w:top w:val="single" w:sz="24" w:space="0" w:color="8C8D86" w:themeColor="accent1"/>
        <w:left w:val="single" w:sz="24" w:space="0" w:color="8C8D86" w:themeColor="accent1"/>
        <w:bottom w:val="single" w:sz="24" w:space="0" w:color="8C8D86" w:themeColor="accent1"/>
        <w:right w:val="single" w:sz="24" w:space="0" w:color="8C8D86" w:themeColor="accent1"/>
      </w:pBdr>
      <w:shd w:val="clear" w:color="auto" w:fill="8C8D8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A58"/>
    <w:pPr>
      <w:pBdr>
        <w:top w:val="single" w:sz="24" w:space="0" w:color="E8E8E6" w:themeColor="accent1" w:themeTint="33"/>
        <w:left w:val="single" w:sz="24" w:space="0" w:color="E8E8E6" w:themeColor="accent1" w:themeTint="33"/>
        <w:bottom w:val="single" w:sz="24" w:space="0" w:color="E8E8E6" w:themeColor="accent1" w:themeTint="33"/>
        <w:right w:val="single" w:sz="24" w:space="0" w:color="E8E8E6" w:themeColor="accent1" w:themeTint="33"/>
      </w:pBdr>
      <w:shd w:val="clear" w:color="auto" w:fill="E8E8E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A58"/>
    <w:pPr>
      <w:pBdr>
        <w:top w:val="single" w:sz="6" w:space="2" w:color="8C8D86" w:themeColor="accent1"/>
      </w:pBdr>
      <w:spacing w:before="300" w:after="0"/>
      <w:outlineLvl w:val="2"/>
    </w:pPr>
    <w:rPr>
      <w:caps/>
      <w:color w:val="45464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A58"/>
    <w:pPr>
      <w:pBdr>
        <w:top w:val="dotted" w:sz="6" w:space="2" w:color="8C8D86" w:themeColor="accent1"/>
      </w:pBdr>
      <w:spacing w:before="200" w:after="0"/>
      <w:outlineLvl w:val="3"/>
    </w:pPr>
    <w:rPr>
      <w:caps/>
      <w:color w:val="686963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A58"/>
    <w:pPr>
      <w:pBdr>
        <w:bottom w:val="single" w:sz="6" w:space="1" w:color="8C8D86" w:themeColor="accent1"/>
      </w:pBdr>
      <w:spacing w:before="200" w:after="0"/>
      <w:outlineLvl w:val="4"/>
    </w:pPr>
    <w:rPr>
      <w:caps/>
      <w:color w:val="686963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A58"/>
    <w:pPr>
      <w:pBdr>
        <w:bottom w:val="dotted" w:sz="6" w:space="1" w:color="8C8D86" w:themeColor="accent1"/>
      </w:pBdr>
      <w:spacing w:before="200" w:after="0"/>
      <w:outlineLvl w:val="5"/>
    </w:pPr>
    <w:rPr>
      <w:caps/>
      <w:color w:val="686963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A58"/>
    <w:pPr>
      <w:spacing w:before="200" w:after="0"/>
      <w:outlineLvl w:val="6"/>
    </w:pPr>
    <w:rPr>
      <w:caps/>
      <w:color w:val="686963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A5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A5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A58"/>
    <w:rPr>
      <w:caps/>
      <w:color w:val="FFFFFF" w:themeColor="background1"/>
      <w:spacing w:val="15"/>
      <w:sz w:val="22"/>
      <w:szCs w:val="22"/>
      <w:shd w:val="clear" w:color="auto" w:fill="8C8D8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A3A58"/>
    <w:rPr>
      <w:caps/>
      <w:spacing w:val="15"/>
      <w:shd w:val="clear" w:color="auto" w:fill="E8E8E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A58"/>
    <w:rPr>
      <w:caps/>
      <w:color w:val="45464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A58"/>
    <w:rPr>
      <w:caps/>
      <w:color w:val="686963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A58"/>
    <w:rPr>
      <w:caps/>
      <w:color w:val="686963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A58"/>
    <w:rPr>
      <w:caps/>
      <w:color w:val="686963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A58"/>
    <w:rPr>
      <w:caps/>
      <w:color w:val="686963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A5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A5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3A58"/>
    <w:rPr>
      <w:b/>
      <w:bCs/>
      <w:color w:val="686963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A3A58"/>
    <w:pPr>
      <w:spacing w:before="0" w:after="0"/>
    </w:pPr>
    <w:rPr>
      <w:rFonts w:asciiTheme="majorHAnsi" w:eastAsiaTheme="majorEastAsia" w:hAnsiTheme="majorHAnsi" w:cstheme="majorBidi"/>
      <w:caps/>
      <w:color w:val="8C8D8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3A58"/>
    <w:rPr>
      <w:rFonts w:asciiTheme="majorHAnsi" w:eastAsiaTheme="majorEastAsia" w:hAnsiTheme="majorHAnsi" w:cstheme="majorBidi"/>
      <w:caps/>
      <w:color w:val="8C8D8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A5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A3A5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A3A58"/>
    <w:rPr>
      <w:b/>
      <w:bCs/>
    </w:rPr>
  </w:style>
  <w:style w:type="character" w:styleId="Emphasis">
    <w:name w:val="Emphasis"/>
    <w:uiPriority w:val="20"/>
    <w:qFormat/>
    <w:rsid w:val="003A3A58"/>
    <w:rPr>
      <w:caps/>
      <w:color w:val="454642" w:themeColor="accent1" w:themeShade="7F"/>
      <w:spacing w:val="5"/>
    </w:rPr>
  </w:style>
  <w:style w:type="paragraph" w:styleId="NoSpacing">
    <w:name w:val="No Spacing"/>
    <w:uiPriority w:val="1"/>
    <w:qFormat/>
    <w:rsid w:val="003A3A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3A5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A3A5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A58"/>
    <w:pPr>
      <w:spacing w:before="240" w:after="240" w:line="240" w:lineRule="auto"/>
      <w:ind w:left="1080" w:right="1080"/>
      <w:jc w:val="center"/>
    </w:pPr>
    <w:rPr>
      <w:color w:val="8C8D8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A58"/>
    <w:rPr>
      <w:color w:val="8C8D86" w:themeColor="accent1"/>
      <w:sz w:val="24"/>
      <w:szCs w:val="24"/>
    </w:rPr>
  </w:style>
  <w:style w:type="character" w:styleId="SubtleEmphasis">
    <w:name w:val="Subtle Emphasis"/>
    <w:uiPriority w:val="19"/>
    <w:qFormat/>
    <w:rsid w:val="003A3A58"/>
    <w:rPr>
      <w:i/>
      <w:iCs/>
      <w:color w:val="454642" w:themeColor="accent1" w:themeShade="7F"/>
    </w:rPr>
  </w:style>
  <w:style w:type="character" w:styleId="IntenseEmphasis">
    <w:name w:val="Intense Emphasis"/>
    <w:uiPriority w:val="21"/>
    <w:qFormat/>
    <w:rsid w:val="003A3A58"/>
    <w:rPr>
      <w:b/>
      <w:bCs/>
      <w:caps/>
      <w:color w:val="454642" w:themeColor="accent1" w:themeShade="7F"/>
      <w:spacing w:val="10"/>
    </w:rPr>
  </w:style>
  <w:style w:type="character" w:styleId="SubtleReference">
    <w:name w:val="Subtle Reference"/>
    <w:uiPriority w:val="31"/>
    <w:qFormat/>
    <w:rsid w:val="003A3A58"/>
    <w:rPr>
      <w:b/>
      <w:bCs/>
      <w:color w:val="8C8D86" w:themeColor="accent1"/>
    </w:rPr>
  </w:style>
  <w:style w:type="character" w:styleId="IntenseReference">
    <w:name w:val="Intense Reference"/>
    <w:uiPriority w:val="32"/>
    <w:qFormat/>
    <w:rsid w:val="003A3A58"/>
    <w:rPr>
      <w:b/>
      <w:bCs/>
      <w:i/>
      <w:iCs/>
      <w:caps/>
      <w:color w:val="8C8D86" w:themeColor="accent1"/>
    </w:rPr>
  </w:style>
  <w:style w:type="character" w:styleId="BookTitle">
    <w:name w:val="Book Title"/>
    <w:uiPriority w:val="33"/>
    <w:qFormat/>
    <w:rsid w:val="003A3A5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3A58"/>
    <w:pPr>
      <w:outlineLvl w:val="9"/>
    </w:pPr>
  </w:style>
  <w:style w:type="paragraph" w:styleId="ListParagraph">
    <w:name w:val="List Paragraph"/>
    <w:basedOn w:val="Normal"/>
    <w:uiPriority w:val="34"/>
    <w:qFormat/>
    <w:rsid w:val="003A3A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0A0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A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rop">
  <a:themeElements>
    <a:clrScheme name="Crop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rop">
      <a:maj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6E37507</Template>
  <TotalTime>1067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</dc:creator>
  <cp:keywords/>
  <dc:description/>
  <cp:lastModifiedBy>Piyush Mankad</cp:lastModifiedBy>
  <cp:revision>8</cp:revision>
  <dcterms:created xsi:type="dcterms:W3CDTF">2019-10-14T22:06:00Z</dcterms:created>
  <dcterms:modified xsi:type="dcterms:W3CDTF">2019-10-18T15:13:00Z</dcterms:modified>
</cp:coreProperties>
</file>